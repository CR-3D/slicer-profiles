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F820" w14:textId="77777777" w:rsidR="00721BAD" w:rsidRDefault="00721BAD" w:rsidP="00721BAD">
      <w:pPr>
        <w:framePr w:w="142" w:h="6" w:hRule="exact" w:hSpace="181" w:wrap="around" w:vAnchor="page" w:hAnchor="page" w:x="285" w:y="5841" w:anchorLock="1"/>
        <w:pBdr>
          <w:top w:val="single" w:sz="2" w:space="4" w:color="000000"/>
          <w:left w:val="single" w:sz="2" w:space="7" w:color="000000"/>
          <w:bottom w:val="single" w:sz="2" w:space="4" w:color="000000"/>
          <w:right w:val="single" w:sz="2" w:space="7" w:color="000000"/>
        </w:pBdr>
        <w:shd w:val="solid" w:color="FFFFFF" w:fill="FFFFFF"/>
      </w:pPr>
    </w:p>
    <w:p w14:paraId="566C918E" w14:textId="77777777" w:rsidR="00721BAD" w:rsidRDefault="00721BAD" w:rsidP="00721BAD">
      <w:pPr>
        <w:framePr w:w="142" w:h="6" w:hRule="exact" w:hSpace="181" w:wrap="around" w:vAnchor="page" w:hAnchor="page" w:x="285" w:y="11625" w:anchorLock="1"/>
        <w:pBdr>
          <w:top w:val="single" w:sz="2" w:space="4" w:color="000000"/>
          <w:left w:val="single" w:sz="2" w:space="7" w:color="000000"/>
          <w:bottom w:val="single" w:sz="2" w:space="4" w:color="000000"/>
          <w:right w:val="single" w:sz="2" w:space="7" w:color="000000"/>
        </w:pBdr>
        <w:shd w:val="solid" w:color="FFFFFF" w:fill="FFFFFF"/>
      </w:pPr>
    </w:p>
    <w:p w14:paraId="1E18DBB1" w14:textId="7FF0A285" w:rsidR="00F8038D" w:rsidRPr="00722F63" w:rsidRDefault="008F68BE" w:rsidP="00F8038D">
      <w:pPr>
        <w:jc w:val="right"/>
        <w:rPr>
          <w:rFonts w:ascii="CorpoS" w:hAnsi="CorpoS" w:cs="Arial"/>
          <w:sz w:val="20"/>
          <w:szCs w:val="20"/>
        </w:rPr>
      </w:pPr>
      <w:bookmarkStart w:id="0" w:name="Normbrief"/>
      <w:r w:rsidRPr="00722F63">
        <w:rPr>
          <w:rFonts w:ascii="CorpoS" w:hAnsi="CorpoS" w:cs="Arial"/>
          <w:sz w:val="20"/>
          <w:szCs w:val="20"/>
        </w:rPr>
        <w:t>Cham</w:t>
      </w:r>
      <w:r w:rsidR="00F8038D" w:rsidRPr="00722F63">
        <w:rPr>
          <w:rFonts w:ascii="CorpoS" w:hAnsi="CorpoS" w:cs="Arial"/>
          <w:sz w:val="20"/>
          <w:szCs w:val="20"/>
        </w:rPr>
        <w:t xml:space="preserve">, </w:t>
      </w:r>
      <w:r w:rsidR="00F8038D" w:rsidRPr="00722F63">
        <w:rPr>
          <w:rFonts w:ascii="CorpoS" w:hAnsi="CorpoS" w:cs="Arial"/>
          <w:sz w:val="20"/>
          <w:szCs w:val="20"/>
        </w:rPr>
        <w:fldChar w:fldCharType="begin"/>
      </w:r>
      <w:r w:rsidR="00F8038D" w:rsidRPr="00722F63">
        <w:rPr>
          <w:rFonts w:ascii="CorpoS" w:hAnsi="CorpoS" w:cs="Arial"/>
          <w:sz w:val="20"/>
          <w:szCs w:val="20"/>
        </w:rPr>
        <w:instrText xml:space="preserve"> TIME \@ "d. MMMM yyyy" </w:instrText>
      </w:r>
      <w:r w:rsidR="00F8038D" w:rsidRPr="00722F63">
        <w:rPr>
          <w:rFonts w:ascii="CorpoS" w:hAnsi="CorpoS" w:cs="Arial"/>
          <w:sz w:val="20"/>
          <w:szCs w:val="20"/>
        </w:rPr>
        <w:fldChar w:fldCharType="separate"/>
      </w:r>
      <w:r w:rsidR="00B4730D">
        <w:rPr>
          <w:rFonts w:ascii="CorpoS" w:hAnsi="CorpoS" w:cs="Arial"/>
          <w:noProof/>
          <w:sz w:val="20"/>
          <w:szCs w:val="20"/>
        </w:rPr>
        <w:t>2. Januar 2024</w:t>
      </w:r>
      <w:r w:rsidR="00F8038D" w:rsidRPr="00722F63">
        <w:rPr>
          <w:rFonts w:ascii="CorpoS" w:hAnsi="CorpoS" w:cs="Arial"/>
          <w:sz w:val="20"/>
          <w:szCs w:val="20"/>
        </w:rPr>
        <w:fldChar w:fldCharType="end"/>
      </w:r>
    </w:p>
    <w:bookmarkEnd w:id="0"/>
    <w:p w14:paraId="3AB0C661" w14:textId="77777777" w:rsidR="002E5707" w:rsidRPr="00D303D5" w:rsidRDefault="002E5707" w:rsidP="00D303D5">
      <w:pPr>
        <w:jc w:val="right"/>
        <w:rPr>
          <w:rFonts w:ascii="CorpoS" w:hAnsi="CorpoS" w:cs="Arial"/>
        </w:rPr>
      </w:pPr>
    </w:p>
    <w:p w14:paraId="77F19C4D" w14:textId="77777777" w:rsidR="00B33E74" w:rsidRPr="000D1F11" w:rsidRDefault="00B33E74" w:rsidP="00B33E74">
      <w:pPr>
        <w:rPr>
          <w:rFonts w:ascii="Bahnschrift SemiBold" w:hAnsi="Bahnschrift SemiBold" w:cstheme="minorBidi"/>
          <w:b/>
        </w:rPr>
      </w:pPr>
    </w:p>
    <w:p w14:paraId="2C08E57A" w14:textId="77777777" w:rsidR="000D1F11" w:rsidRPr="000D1F11" w:rsidRDefault="000D1F11" w:rsidP="00B33E74">
      <w:pPr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>Hallo Liebe CR-3D Filament Kunde/innen.</w:t>
      </w:r>
    </w:p>
    <w:p w14:paraId="185C4A66" w14:textId="167545F1" w:rsidR="000D1F11" w:rsidRPr="000D1F11" w:rsidRDefault="000D1F11" w:rsidP="00B33E74">
      <w:pPr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 xml:space="preserve"> </w:t>
      </w:r>
    </w:p>
    <w:p w14:paraId="35B31E52" w14:textId="5E12ED7A" w:rsidR="000D1F11" w:rsidRPr="000D1F11" w:rsidRDefault="000D1F11" w:rsidP="00B33E74">
      <w:pPr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>Die von uns zur Verfügung gestellten Profile müssen Sie einfach in folgenden Ordner entpacken:</w:t>
      </w:r>
    </w:p>
    <w:p w14:paraId="3FD5D74C" w14:textId="09B1596D" w:rsidR="000D1F11" w:rsidRPr="000D1F11" w:rsidRDefault="000D1F11" w:rsidP="00B33E74">
      <w:pPr>
        <w:jc w:val="both"/>
        <w:rPr>
          <w:rFonts w:ascii="Arial" w:hAnsi="Arial" w:cs="Arial"/>
        </w:rPr>
      </w:pPr>
    </w:p>
    <w:p w14:paraId="73C063C4" w14:textId="77777777" w:rsidR="000D1F11" w:rsidRPr="000D1F11" w:rsidRDefault="000D1F11" w:rsidP="00B33E74">
      <w:pPr>
        <w:jc w:val="both"/>
        <w:rPr>
          <w:rFonts w:ascii="Arial" w:hAnsi="Arial" w:cs="Arial"/>
        </w:rPr>
      </w:pPr>
    </w:p>
    <w:p w14:paraId="6556C751" w14:textId="450A114A" w:rsidR="000D1F11" w:rsidRPr="000D1F11" w:rsidRDefault="000D1F11" w:rsidP="000D1F11">
      <w:pPr>
        <w:pStyle w:val="Listenabsatz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0D1F11">
        <w:rPr>
          <w:rFonts w:ascii="Arial" w:hAnsi="Arial" w:cs="Arial"/>
        </w:rPr>
        <w:t>Bambu</w:t>
      </w:r>
      <w:proofErr w:type="spellEnd"/>
      <w:r w:rsidRPr="000D1F11">
        <w:rPr>
          <w:rFonts w:ascii="Arial" w:hAnsi="Arial" w:cs="Arial"/>
        </w:rPr>
        <w:t xml:space="preserve"> </w:t>
      </w:r>
      <w:proofErr w:type="gramStart"/>
      <w:r w:rsidRPr="000D1F11">
        <w:rPr>
          <w:rFonts w:ascii="Arial" w:hAnsi="Arial" w:cs="Arial"/>
        </w:rPr>
        <w:t>Studio :</w:t>
      </w:r>
      <w:proofErr w:type="gramEnd"/>
      <w:r w:rsidRPr="000D1F11">
        <w:rPr>
          <w:rFonts w:ascii="Arial" w:hAnsi="Arial" w:cs="Arial"/>
        </w:rPr>
        <w:t xml:space="preserve"> </w:t>
      </w:r>
    </w:p>
    <w:p w14:paraId="7FDEBC23" w14:textId="4F8492A3" w:rsidR="000D1F11" w:rsidRPr="000D1F11" w:rsidRDefault="000D1F11" w:rsidP="00B33E74">
      <w:pPr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 xml:space="preserve">           C:\Users\.......\AppData\Roaming\BambuStudio\user\default\filament </w:t>
      </w:r>
    </w:p>
    <w:p w14:paraId="3E53A655" w14:textId="77777777" w:rsidR="000D1F11" w:rsidRPr="000D1F11" w:rsidRDefault="000D1F11" w:rsidP="00B33E74">
      <w:pPr>
        <w:jc w:val="both"/>
        <w:rPr>
          <w:rFonts w:ascii="Arial" w:hAnsi="Arial" w:cs="Arial"/>
        </w:rPr>
      </w:pPr>
    </w:p>
    <w:p w14:paraId="64FB6C99" w14:textId="77777777" w:rsidR="000D1F11" w:rsidRPr="000D1F11" w:rsidRDefault="000D1F11" w:rsidP="000D1F11">
      <w:pPr>
        <w:pStyle w:val="Listenabsatz"/>
        <w:numPr>
          <w:ilvl w:val="0"/>
          <w:numId w:val="7"/>
        </w:numPr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 xml:space="preserve">Orca Slicer: </w:t>
      </w:r>
    </w:p>
    <w:p w14:paraId="785662A5" w14:textId="576F5421" w:rsidR="000D1F11" w:rsidRPr="000D1F11" w:rsidRDefault="000D1F11" w:rsidP="000D1F11">
      <w:pPr>
        <w:pStyle w:val="Listenabsatz"/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 xml:space="preserve">C:\Users\......\AppData\Roaming\OrcaSlicer\user\default\filament </w:t>
      </w:r>
    </w:p>
    <w:p w14:paraId="71874180" w14:textId="77777777" w:rsidR="000D1F11" w:rsidRPr="000D1F11" w:rsidRDefault="000D1F11" w:rsidP="000D1F11">
      <w:pPr>
        <w:pStyle w:val="Listenabsatz"/>
        <w:jc w:val="both"/>
        <w:rPr>
          <w:rFonts w:ascii="Arial" w:hAnsi="Arial" w:cs="Arial"/>
        </w:rPr>
      </w:pPr>
    </w:p>
    <w:p w14:paraId="35E4D7DE" w14:textId="77777777" w:rsidR="000D1F11" w:rsidRPr="000D1F11" w:rsidRDefault="000D1F11" w:rsidP="000D1F11">
      <w:pPr>
        <w:pStyle w:val="Listenabsatz"/>
        <w:jc w:val="both"/>
        <w:rPr>
          <w:rFonts w:ascii="Arial" w:hAnsi="Arial" w:cs="Arial"/>
        </w:rPr>
      </w:pPr>
    </w:p>
    <w:p w14:paraId="0A5C77B1" w14:textId="7BC43B90" w:rsidR="000D1F11" w:rsidRPr="000D1F11" w:rsidRDefault="000D1F11" w:rsidP="000D1F11">
      <w:pPr>
        <w:pStyle w:val="Listenabsatz"/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 xml:space="preserve">Die </w:t>
      </w:r>
      <w:proofErr w:type="spellStart"/>
      <w:r w:rsidRPr="000D1F11">
        <w:rPr>
          <w:rFonts w:ascii="Arial" w:hAnsi="Arial" w:cs="Arial"/>
        </w:rPr>
        <w:t>Filamentprofile</w:t>
      </w:r>
      <w:proofErr w:type="spellEnd"/>
      <w:r w:rsidRPr="000D1F11">
        <w:rPr>
          <w:rFonts w:ascii="Arial" w:hAnsi="Arial" w:cs="Arial"/>
        </w:rPr>
        <w:t xml:space="preserve"> sind in erster Linie an unseren eigenen Druckern erprobt!</w:t>
      </w:r>
    </w:p>
    <w:p w14:paraId="7E9FE70A" w14:textId="7AF835FC" w:rsidR="000D1F11" w:rsidRPr="000D1F11" w:rsidRDefault="000D1F11" w:rsidP="000D1F11">
      <w:pPr>
        <w:pStyle w:val="Listenabsatz"/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 xml:space="preserve">Führten aber auch bei Kunden mit </w:t>
      </w:r>
      <w:proofErr w:type="spellStart"/>
      <w:r w:rsidRPr="000D1F11">
        <w:rPr>
          <w:rFonts w:ascii="Arial" w:hAnsi="Arial" w:cs="Arial"/>
        </w:rPr>
        <w:t>Bambu</w:t>
      </w:r>
      <w:proofErr w:type="spellEnd"/>
      <w:r w:rsidRPr="000D1F11">
        <w:rPr>
          <w:rFonts w:ascii="Arial" w:hAnsi="Arial" w:cs="Arial"/>
        </w:rPr>
        <w:t xml:space="preserve"> Druckern zu guten Ergebnissen.</w:t>
      </w:r>
    </w:p>
    <w:p w14:paraId="1F3BF9E3" w14:textId="77777777" w:rsidR="000D1F11" w:rsidRPr="000D1F11" w:rsidRDefault="000D1F11" w:rsidP="000D1F11">
      <w:pPr>
        <w:pStyle w:val="Listenabsatz"/>
        <w:jc w:val="both"/>
        <w:rPr>
          <w:rFonts w:ascii="Arial" w:hAnsi="Arial" w:cs="Arial"/>
        </w:rPr>
      </w:pPr>
    </w:p>
    <w:p w14:paraId="500EFAA0" w14:textId="77777777" w:rsidR="000D1F11" w:rsidRPr="000D1F11" w:rsidRDefault="000D1F11" w:rsidP="000D1F11">
      <w:pPr>
        <w:pStyle w:val="Listenabsatz"/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 xml:space="preserve">Bitte sehen Sie die Profile in erster Linie als Ausgangspunkt für feinere Einstellungen an. </w:t>
      </w:r>
    </w:p>
    <w:p w14:paraId="5FA8E15B" w14:textId="77777777" w:rsidR="000D1F11" w:rsidRPr="000D1F11" w:rsidRDefault="000D1F11" w:rsidP="000D1F11">
      <w:pPr>
        <w:pStyle w:val="Listenabsatz"/>
        <w:jc w:val="both"/>
        <w:rPr>
          <w:rFonts w:ascii="Arial" w:hAnsi="Arial" w:cs="Arial"/>
        </w:rPr>
      </w:pPr>
    </w:p>
    <w:p w14:paraId="0F83A956" w14:textId="77777777" w:rsidR="000D1F11" w:rsidRPr="000D1F11" w:rsidRDefault="000D1F11" w:rsidP="000D1F11">
      <w:pPr>
        <w:pStyle w:val="Listenabsatz"/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>Wir übernehmen keinerlei Haftung für eventuell nicht funktionierende Profile.</w:t>
      </w:r>
    </w:p>
    <w:p w14:paraId="392D0FE5" w14:textId="77777777" w:rsidR="000D1F11" w:rsidRPr="000D1F11" w:rsidRDefault="000D1F11" w:rsidP="000D1F11">
      <w:pPr>
        <w:pStyle w:val="Listenabsatz"/>
        <w:jc w:val="both"/>
        <w:rPr>
          <w:rFonts w:ascii="Arial" w:hAnsi="Arial" w:cs="Arial"/>
        </w:rPr>
      </w:pPr>
    </w:p>
    <w:p w14:paraId="011F161B" w14:textId="10C79D49" w:rsidR="0066390B" w:rsidRPr="000D1F11" w:rsidRDefault="000D1F11" w:rsidP="000D1F11">
      <w:pPr>
        <w:pStyle w:val="Listenabsatz"/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 xml:space="preserve"> </w:t>
      </w:r>
    </w:p>
    <w:p w14:paraId="209FB5F2" w14:textId="77777777" w:rsidR="0066390B" w:rsidRPr="000D1F11" w:rsidRDefault="0066390B" w:rsidP="00B33E74">
      <w:pPr>
        <w:jc w:val="both"/>
        <w:rPr>
          <w:rFonts w:ascii="Arial" w:hAnsi="Arial" w:cs="Arial"/>
        </w:rPr>
      </w:pPr>
    </w:p>
    <w:p w14:paraId="2A13B7DE" w14:textId="77777777" w:rsidR="00D303D5" w:rsidRPr="000D1F11" w:rsidRDefault="00D303D5" w:rsidP="00BA1106">
      <w:pPr>
        <w:jc w:val="both"/>
        <w:rPr>
          <w:rFonts w:ascii="Arial" w:hAnsi="Arial" w:cs="Arial"/>
        </w:rPr>
      </w:pPr>
    </w:p>
    <w:p w14:paraId="51819268" w14:textId="77777777" w:rsidR="00225DA5" w:rsidRPr="000D1F11" w:rsidRDefault="00F15707" w:rsidP="00BA1106">
      <w:pPr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>Mit freundlichen Grüßen</w:t>
      </w:r>
    </w:p>
    <w:p w14:paraId="72DA7E4D" w14:textId="77777777" w:rsidR="00D303D5" w:rsidRPr="000D1F11" w:rsidRDefault="00D303D5" w:rsidP="00BA1106">
      <w:pPr>
        <w:jc w:val="both"/>
        <w:rPr>
          <w:rFonts w:ascii="Arial" w:hAnsi="Arial" w:cs="Arial"/>
        </w:rPr>
      </w:pPr>
    </w:p>
    <w:p w14:paraId="432C4250" w14:textId="2B10757C" w:rsidR="00D862C6" w:rsidRPr="000D1F11" w:rsidRDefault="000D1F11" w:rsidP="00BA1106">
      <w:pPr>
        <w:jc w:val="both"/>
        <w:rPr>
          <w:rFonts w:ascii="Arial" w:hAnsi="Arial" w:cs="Arial"/>
        </w:rPr>
      </w:pPr>
      <w:r w:rsidRPr="000D1F11">
        <w:rPr>
          <w:rFonts w:ascii="Arial" w:hAnsi="Arial" w:cs="Arial"/>
        </w:rPr>
        <w:t xml:space="preserve">i.A. </w:t>
      </w:r>
      <w:r w:rsidR="008F68BE" w:rsidRPr="000D1F11">
        <w:rPr>
          <w:rFonts w:ascii="Arial" w:hAnsi="Arial" w:cs="Arial"/>
        </w:rPr>
        <w:t>Christian Reil</w:t>
      </w:r>
    </w:p>
    <w:sectPr w:rsidR="00D862C6" w:rsidRPr="000D1F11" w:rsidSect="00D303D5">
      <w:headerReference w:type="default" r:id="rId8"/>
      <w:footerReference w:type="first" r:id="rId9"/>
      <w:type w:val="continuous"/>
      <w:pgSz w:w="11906" w:h="16838" w:code="9"/>
      <w:pgMar w:top="4253" w:right="1133" w:bottom="1702" w:left="1366" w:header="709" w:footer="6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D1E0" w14:textId="77777777" w:rsidR="008B44E3" w:rsidRDefault="008B44E3">
      <w:r>
        <w:separator/>
      </w:r>
    </w:p>
  </w:endnote>
  <w:endnote w:type="continuationSeparator" w:id="0">
    <w:p w14:paraId="387A25D8" w14:textId="77777777" w:rsidR="008B44E3" w:rsidRDefault="008B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poS">
    <w:altName w:val="Segoe UI Historic"/>
    <w:charset w:val="00"/>
    <w:family w:val="auto"/>
    <w:pitch w:val="variable"/>
    <w:sig w:usb0="800001AF" w:usb1="000078F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3831" w14:textId="77777777" w:rsidR="005013B0" w:rsidRDefault="005013B0">
    <w:pPr>
      <w:pStyle w:val="Fuzeile"/>
    </w:pPr>
  </w:p>
  <w:p w14:paraId="6CB0AE81" w14:textId="77777777" w:rsidR="00603D72" w:rsidRPr="00722F63" w:rsidRDefault="00603D72">
    <w:pPr>
      <w:pStyle w:val="Fuzeile"/>
      <w:rPr>
        <w:rFonts w:ascii="CorpoS" w:hAnsi="CorpoS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BE00" w14:textId="77777777" w:rsidR="008B44E3" w:rsidRDefault="008B44E3">
      <w:r>
        <w:separator/>
      </w:r>
    </w:p>
  </w:footnote>
  <w:footnote w:type="continuationSeparator" w:id="0">
    <w:p w14:paraId="30360A99" w14:textId="77777777" w:rsidR="008B44E3" w:rsidRDefault="008B4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F2B1C" w14:textId="77777777" w:rsidR="00C521FA" w:rsidRDefault="00AC31C2">
    <w:pPr>
      <w:pStyle w:val="Kopfzeile"/>
    </w:pPr>
    <w:r w:rsidRPr="00093603">
      <w:rPr>
        <w:rFonts w:ascii="CorpoS" w:hAnsi="CorpoS" w:cs="Arial"/>
        <w:noProof/>
      </w:rPr>
      <w:drawing>
        <wp:anchor distT="0" distB="0" distL="114300" distR="114300" simplePos="0" relativeHeight="251659264" behindDoc="1" locked="0" layoutInCell="1" allowOverlap="1" wp14:anchorId="5A03EF4E" wp14:editId="640066EA">
          <wp:simplePos x="0" y="0"/>
          <wp:positionH relativeFrom="page">
            <wp:posOffset>-8890</wp:posOffset>
          </wp:positionH>
          <wp:positionV relativeFrom="paragraph">
            <wp:posOffset>-457835</wp:posOffset>
          </wp:positionV>
          <wp:extent cx="7739380" cy="10942320"/>
          <wp:effectExtent l="0" t="0" r="0" b="0"/>
          <wp:wrapNone/>
          <wp:docPr id="42" name="Grafik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9380" cy="10942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8B"/>
    <w:multiLevelType w:val="hybridMultilevel"/>
    <w:tmpl w:val="FC36413C"/>
    <w:lvl w:ilvl="0" w:tplc="7C0A1452">
      <w:start w:val="6"/>
      <w:numFmt w:val="bullet"/>
      <w:lvlText w:val="&gt;"/>
      <w:lvlJc w:val="left"/>
      <w:pPr>
        <w:ind w:left="720" w:hanging="360"/>
      </w:pPr>
      <w:rPr>
        <w:rFonts w:ascii="CorpoS" w:eastAsia="Times New Roman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5B76"/>
    <w:multiLevelType w:val="multilevel"/>
    <w:tmpl w:val="BE7AE7FC"/>
    <w:lvl w:ilvl="0">
      <w:start w:val="1"/>
      <w:numFmt w:val="decimal"/>
      <w:pStyle w:val="Formatvorlag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4D94887"/>
    <w:multiLevelType w:val="hybridMultilevel"/>
    <w:tmpl w:val="4E14CA60"/>
    <w:lvl w:ilvl="0" w:tplc="48F671A6">
      <w:start w:val="1"/>
      <w:numFmt w:val="decimal"/>
      <w:pStyle w:val="berschriften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7A6267EE">
      <w:numFmt w:val="none"/>
      <w:lvlText w:val=""/>
      <w:lvlJc w:val="left"/>
      <w:pPr>
        <w:tabs>
          <w:tab w:val="num" w:pos="360"/>
        </w:tabs>
      </w:pPr>
    </w:lvl>
    <w:lvl w:ilvl="2" w:tplc="B6BCD74C">
      <w:numFmt w:val="none"/>
      <w:lvlText w:val=""/>
      <w:lvlJc w:val="left"/>
      <w:pPr>
        <w:tabs>
          <w:tab w:val="num" w:pos="360"/>
        </w:tabs>
      </w:pPr>
    </w:lvl>
    <w:lvl w:ilvl="3" w:tplc="2DDCCB6C">
      <w:numFmt w:val="none"/>
      <w:lvlText w:val=""/>
      <w:lvlJc w:val="left"/>
      <w:pPr>
        <w:tabs>
          <w:tab w:val="num" w:pos="360"/>
        </w:tabs>
      </w:pPr>
    </w:lvl>
    <w:lvl w:ilvl="4" w:tplc="6C6E3342">
      <w:numFmt w:val="none"/>
      <w:lvlText w:val=""/>
      <w:lvlJc w:val="left"/>
      <w:pPr>
        <w:tabs>
          <w:tab w:val="num" w:pos="360"/>
        </w:tabs>
      </w:pPr>
    </w:lvl>
    <w:lvl w:ilvl="5" w:tplc="FCDC12D4">
      <w:numFmt w:val="none"/>
      <w:lvlText w:val=""/>
      <w:lvlJc w:val="left"/>
      <w:pPr>
        <w:tabs>
          <w:tab w:val="num" w:pos="360"/>
        </w:tabs>
      </w:pPr>
    </w:lvl>
    <w:lvl w:ilvl="6" w:tplc="D19CD0C2">
      <w:numFmt w:val="none"/>
      <w:lvlText w:val=""/>
      <w:lvlJc w:val="left"/>
      <w:pPr>
        <w:tabs>
          <w:tab w:val="num" w:pos="360"/>
        </w:tabs>
      </w:pPr>
    </w:lvl>
    <w:lvl w:ilvl="7" w:tplc="57FE011E">
      <w:numFmt w:val="none"/>
      <w:lvlText w:val=""/>
      <w:lvlJc w:val="left"/>
      <w:pPr>
        <w:tabs>
          <w:tab w:val="num" w:pos="360"/>
        </w:tabs>
      </w:pPr>
    </w:lvl>
    <w:lvl w:ilvl="8" w:tplc="3002206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E455572"/>
    <w:multiLevelType w:val="hybridMultilevel"/>
    <w:tmpl w:val="702CE826"/>
    <w:lvl w:ilvl="0" w:tplc="ABC670A2">
      <w:numFmt w:val="bullet"/>
      <w:lvlText w:val="-"/>
      <w:lvlJc w:val="left"/>
      <w:pPr>
        <w:ind w:left="720" w:hanging="360"/>
      </w:pPr>
      <w:rPr>
        <w:rFonts w:ascii="Bahnschrift SemiBold" w:eastAsia="Times New Roman" w:hAnsi="Bahnschrift SemiBol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4F46"/>
    <w:multiLevelType w:val="hybridMultilevel"/>
    <w:tmpl w:val="91200BFC"/>
    <w:lvl w:ilvl="0" w:tplc="E752E688">
      <w:start w:val="6"/>
      <w:numFmt w:val="bullet"/>
      <w:lvlText w:val="-"/>
      <w:lvlJc w:val="left"/>
      <w:pPr>
        <w:ind w:left="720" w:hanging="360"/>
      </w:pPr>
      <w:rPr>
        <w:rFonts w:ascii="CorpoS" w:eastAsia="Times New Roman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47C45"/>
    <w:multiLevelType w:val="hybridMultilevel"/>
    <w:tmpl w:val="197E66F0"/>
    <w:lvl w:ilvl="0" w:tplc="C68ED5C2">
      <w:numFmt w:val="bullet"/>
      <w:lvlText w:val="-"/>
      <w:lvlJc w:val="left"/>
      <w:pPr>
        <w:ind w:left="720" w:hanging="360"/>
      </w:pPr>
      <w:rPr>
        <w:rFonts w:ascii="CorpoS" w:eastAsia="Times New Roman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35FF0"/>
    <w:multiLevelType w:val="hybridMultilevel"/>
    <w:tmpl w:val="30209286"/>
    <w:lvl w:ilvl="0" w:tplc="B39AA0B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11"/>
    <w:rsid w:val="00023A7A"/>
    <w:rsid w:val="00031FC3"/>
    <w:rsid w:val="00046314"/>
    <w:rsid w:val="00051D19"/>
    <w:rsid w:val="000D1F11"/>
    <w:rsid w:val="000F66A9"/>
    <w:rsid w:val="00105D4D"/>
    <w:rsid w:val="00121361"/>
    <w:rsid w:val="00156927"/>
    <w:rsid w:val="00212108"/>
    <w:rsid w:val="0021503A"/>
    <w:rsid w:val="00215E2B"/>
    <w:rsid w:val="00225DA5"/>
    <w:rsid w:val="0029375C"/>
    <w:rsid w:val="002E5707"/>
    <w:rsid w:val="00301483"/>
    <w:rsid w:val="00314EC5"/>
    <w:rsid w:val="00326182"/>
    <w:rsid w:val="00344306"/>
    <w:rsid w:val="00365461"/>
    <w:rsid w:val="00390677"/>
    <w:rsid w:val="003E476C"/>
    <w:rsid w:val="00401B0C"/>
    <w:rsid w:val="00407B1A"/>
    <w:rsid w:val="0041576D"/>
    <w:rsid w:val="00463E8F"/>
    <w:rsid w:val="004B1BB4"/>
    <w:rsid w:val="005013B0"/>
    <w:rsid w:val="00503F48"/>
    <w:rsid w:val="005103EF"/>
    <w:rsid w:val="005E3AAA"/>
    <w:rsid w:val="005E3BBD"/>
    <w:rsid w:val="005E53A3"/>
    <w:rsid w:val="00603D72"/>
    <w:rsid w:val="006367E3"/>
    <w:rsid w:val="0066390B"/>
    <w:rsid w:val="0068393D"/>
    <w:rsid w:val="00721BAD"/>
    <w:rsid w:val="00722F63"/>
    <w:rsid w:val="00723640"/>
    <w:rsid w:val="007315F1"/>
    <w:rsid w:val="00793204"/>
    <w:rsid w:val="007C66AB"/>
    <w:rsid w:val="00845726"/>
    <w:rsid w:val="008B2363"/>
    <w:rsid w:val="008B44E3"/>
    <w:rsid w:val="008F0D7B"/>
    <w:rsid w:val="008F68BE"/>
    <w:rsid w:val="00911B3A"/>
    <w:rsid w:val="00921E25"/>
    <w:rsid w:val="00927571"/>
    <w:rsid w:val="009A59B6"/>
    <w:rsid w:val="009B0EDB"/>
    <w:rsid w:val="009B3B71"/>
    <w:rsid w:val="009D78C6"/>
    <w:rsid w:val="009E50A7"/>
    <w:rsid w:val="009F09BA"/>
    <w:rsid w:val="009F3163"/>
    <w:rsid w:val="00A363DF"/>
    <w:rsid w:val="00A93727"/>
    <w:rsid w:val="00AC31C2"/>
    <w:rsid w:val="00B030A7"/>
    <w:rsid w:val="00B226B3"/>
    <w:rsid w:val="00B33E74"/>
    <w:rsid w:val="00B3533D"/>
    <w:rsid w:val="00B4730D"/>
    <w:rsid w:val="00B54DD0"/>
    <w:rsid w:val="00BA1106"/>
    <w:rsid w:val="00C01C8B"/>
    <w:rsid w:val="00C13616"/>
    <w:rsid w:val="00C31E13"/>
    <w:rsid w:val="00C521FA"/>
    <w:rsid w:val="00D12B2E"/>
    <w:rsid w:val="00D303D5"/>
    <w:rsid w:val="00D429FB"/>
    <w:rsid w:val="00D67175"/>
    <w:rsid w:val="00D862C6"/>
    <w:rsid w:val="00E2384B"/>
    <w:rsid w:val="00E51EB1"/>
    <w:rsid w:val="00E60909"/>
    <w:rsid w:val="00E610DA"/>
    <w:rsid w:val="00EB349A"/>
    <w:rsid w:val="00EC57FE"/>
    <w:rsid w:val="00ED24BE"/>
    <w:rsid w:val="00F15707"/>
    <w:rsid w:val="00F3125C"/>
    <w:rsid w:val="00F8038D"/>
    <w:rsid w:val="00FA47B6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3CB3FF"/>
  <w15:chartTrackingRefBased/>
  <w15:docId w15:val="{D5329495-82CF-4207-8514-810595A5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36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rsid w:val="009A59B6"/>
    <w:pPr>
      <w:numPr>
        <w:numId w:val="2"/>
      </w:numPr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Umschlagabsenderadresse">
    <w:name w:val="envelope return"/>
    <w:basedOn w:val="Standard"/>
    <w:rsid w:val="00723640"/>
    <w:rPr>
      <w:rFonts w:ascii="Arial" w:hAnsi="Arial" w:cs="Arial"/>
      <w:sz w:val="20"/>
      <w:szCs w:val="20"/>
    </w:rPr>
  </w:style>
  <w:style w:type="paragraph" w:customStyle="1" w:styleId="berschriften">
    <w:name w:val="Überschriften"/>
    <w:basedOn w:val="Standard"/>
    <w:next w:val="berschrift1"/>
    <w:rsid w:val="009A59B6"/>
    <w:pPr>
      <w:keepNext/>
      <w:pageBreakBefore/>
      <w:numPr>
        <w:numId w:val="1"/>
      </w:numPr>
      <w:spacing w:before="240" w:after="60" w:line="360" w:lineRule="auto"/>
      <w:jc w:val="both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StandardWeb">
    <w:name w:val="Normal (Web)"/>
    <w:basedOn w:val="Standard"/>
    <w:rsid w:val="00E51EB1"/>
    <w:pPr>
      <w:spacing w:before="100" w:beforeAutospacing="1" w:after="100" w:afterAutospacing="1"/>
    </w:pPr>
  </w:style>
  <w:style w:type="paragraph" w:styleId="Sprechblasentext">
    <w:name w:val="Balloon Text"/>
    <w:basedOn w:val="Standard"/>
    <w:semiHidden/>
    <w:rsid w:val="00F3125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7C66A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C66AB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NormaleTabelle"/>
    <w:rsid w:val="00911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D12B2E"/>
  </w:style>
  <w:style w:type="character" w:styleId="Hyperlink">
    <w:name w:val="Hyperlink"/>
    <w:rsid w:val="00603D72"/>
    <w:rPr>
      <w:color w:val="0000FF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5013B0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34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p8\Downloads\CR3D%20Projekte\CR-3D-Briefpapier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EE8D6-8D5F-4149-BD4E-1818EE69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CR-3D-Briefpapier.dotx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Normbrief - Dokumentvorlage</vt:lpstr>
    </vt:vector>
  </TitlesOfParts>
  <Company>UEBE</Company>
  <LinksUpToDate>false</LinksUpToDate>
  <CharactersWithSpaces>739</CharactersWithSpaces>
  <SharedDoc>false</SharedDoc>
  <HLinks>
    <vt:vector size="6" baseType="variant">
      <vt:variant>
        <vt:i4>524392</vt:i4>
      </vt:variant>
      <vt:variant>
        <vt:i4>0</vt:i4>
      </vt:variant>
      <vt:variant>
        <vt:i4>0</vt:i4>
      </vt:variant>
      <vt:variant>
        <vt:i4>5</vt:i4>
      </vt:variant>
      <vt:variant>
        <vt:lpwstr>mailto:bernd.mustermann@gmx.de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Normbrief - Dokumentvorlage</dc:title>
  <dc:subject/>
  <dc:creator>Sebastian Thiele</dc:creator>
  <cp:keywords/>
  <dc:description/>
  <cp:lastModifiedBy>Chop Norrington</cp:lastModifiedBy>
  <cp:revision>3</cp:revision>
  <cp:lastPrinted>2023-04-19T10:24:00Z</cp:lastPrinted>
  <dcterms:created xsi:type="dcterms:W3CDTF">2024-01-02T15:02:00Z</dcterms:created>
  <dcterms:modified xsi:type="dcterms:W3CDTF">2024-01-02T15:17:00Z</dcterms:modified>
</cp:coreProperties>
</file>